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AralkYok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AralkYok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AralkYok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AralkYok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AralkYok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AralkYok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AralkYok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AralkYok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AralkYok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AralkYok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AralkYok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AralkYok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AralkYok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AralkYok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AralkYok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AralkYok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Balk1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Balk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Balk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Balk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Balk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Balk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Balk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Balk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Rb3puw=="/>
          </w:sdtPr>
          <w:sdtContent>
            <w:tc>
              <w:tcPr>
                <w:tcW w:w="2549" w:type="dxa"/>
              </w:tcPr>
              <w:p w:rsidRPr="008179F0" w:rsidR="008179F0" w:rsidP="00D54DEE" w:rsidRDefault="003A7DA9" w14:paraId="0041B603" w14:textId="6A81E08D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Rb3puw=="/>
          </w:sdtPr>
          <w:sdtContent>
            <w:tc>
              <w:tcPr>
                <w:tcW w:w="2549" w:type="dxa"/>
              </w:tcPr>
              <w:p w:rsidRPr="008179F0" w:rsidR="008179F0" w:rsidP="00D54DEE" w:rsidRDefault="003A7DA9" w14:paraId="73F0484F" w14:textId="37395AA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Rb3puw=="/>
          </w:sdtPr>
          <w:sdtContent>
            <w:tc>
              <w:tcPr>
                <w:tcW w:w="2549" w:type="dxa"/>
              </w:tcPr>
              <w:p w:rsidRPr="008179F0" w:rsidR="008179F0" w:rsidP="00D54DEE" w:rsidRDefault="003A7DA9" w14:paraId="65EC1B88" w14:textId="1ED62AF6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Rb3puw=="/>
          </w:sdtPr>
          <w:sdtContent>
            <w:tc>
              <w:tcPr>
                <w:tcW w:w="2549" w:type="dxa"/>
              </w:tcPr>
              <w:p w:rsidRPr="008179F0" w:rsidR="008179F0" w:rsidP="00D54DEE" w:rsidRDefault="003A7DA9" w14:paraId="2DE9237F" w14:textId="0B677FAE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3A7DA9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509"/>
        <w:gridCol w:w="613"/>
        <w:gridCol w:w="690"/>
        <w:gridCol w:w="543"/>
        <w:gridCol w:w="461"/>
        <w:gridCol w:w="1220"/>
        <w:gridCol w:w="1191"/>
        <w:gridCol w:w="1206"/>
        <w:gridCol w:w="1177"/>
        <w:gridCol w:w="412"/>
        <w:gridCol w:w="847"/>
        <w:gridCol w:w="499"/>
        <w:gridCol w:w="838"/>
      </w:tblGrid>
      <w:tr w:rsidRPr="00DB3913" w:rsidR="003A7DA9" w:rsidTr="00497AF8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D4C65B549DC54131908C530C30224740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0" w:type="auto"/>
                <w:tcBorders>
                  <w:bottom w:val="single" w:color="auto" w:sz="4" w:space="0"/>
                </w:tcBorders>
                <w:vAlign w:val="bottom"/>
              </w:tcPr>
              <w:p w:rsidRPr="00DB3913" w:rsidR="003A7DA9" w:rsidP="00D54DEE" w:rsidRDefault="003A7DA9" w14:paraId="4613A8AC" w14:textId="77777777">
                <w:pPr>
                  <w:pStyle w:val="Balk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D4C65B549DC54131908C530C30224740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0" w:type="auto"/>
                <w:tcBorders>
                  <w:bottom w:val="single" w:color="auto" w:sz="4" w:space="0"/>
                </w:tcBorders>
                <w:vAlign w:val="bottom"/>
              </w:tcPr>
              <w:p w:rsidRPr="00DB3913" w:rsidR="003A7DA9" w:rsidP="00D54DEE" w:rsidRDefault="003A7DA9" w14:paraId="7B3A9656" w14:textId="77777777">
                <w:pPr>
                  <w:pStyle w:val="Balk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D4C65B549DC54131908C530C30224740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0" w:type="auto"/>
                <w:tcBorders>
                  <w:bottom w:val="single" w:color="auto" w:sz="4" w:space="0"/>
                </w:tcBorders>
                <w:vAlign w:val="bottom"/>
              </w:tcPr>
              <w:p w:rsidRPr="00DB3913" w:rsidR="003A7DA9" w:rsidP="00D54DEE" w:rsidRDefault="003A7DA9" w14:paraId="11A668DE" w14:textId="77777777">
                <w:pPr>
                  <w:pStyle w:val="Balk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D4C65B549DC54131908C530C30224740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0" w:type="auto"/>
                <w:tcBorders>
                  <w:bottom w:val="single" w:color="auto" w:sz="4" w:space="0"/>
                </w:tcBorders>
                <w:vAlign w:val="bottom"/>
              </w:tcPr>
              <w:p w:rsidRPr="00DB3913" w:rsidR="003A7DA9" w:rsidP="00D54DEE" w:rsidRDefault="003A7DA9" w14:paraId="3811B76F" w14:textId="77777777">
                <w:pPr>
                  <w:pStyle w:val="Balk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0" w:type="auto"/>
            <w:tcBorders>
              <w:bottom w:val="single" w:color="auto" w:sz="4" w:space="0"/>
            </w:tcBorders>
            <w:vAlign w:val="bottom"/>
          </w:tcPr>
          <w:p w:rsidRPr="00DB3913" w:rsidR="003A7DA9" w:rsidP="00D54DEE" w:rsidRDefault="003A7DA9" w14:paraId="1AB6EC4D" w14:textId="77777777">
            <w:pPr>
              <w:pStyle w:val="Balk1"/>
            </w:pPr>
          </w:p>
        </w:tc>
        <w:sdt>
          <w:sdtPr>
            <w:id w:val="439800580"/>
            <w:placeholder>
              <w:docPart w:val="54A4FFD732744D4E9503AE45093B6D0C"/>
            </w:placeholder>
            <w:dataBinding w:prefixMappings="xmlns:ns0='urn:microsoft-dynamics-nav/reports/Standard_Sales_Invoice/1306/'" w:xpath="/ns0:NavWordReportXmlPart[1]/ns0:Header[1]/ns0:Line[1]/ns0:WRN_Labor_Warranty_Start_Date_Caption[1]" w:storeItemID="{AF7A6226-6056-400F-ADDA-E1ADA7C08250}"/>
            <w:text/>
            <w:alias w:val="#Nav: /Header/Line/WRN_Labor_Warranty_Start_Date_Caption"/>
            <w:tag w:val="#Nav: Standard_Sales_Invoice/1306"/>
          </w:sdtPr>
          <w:sdtContent>
            <w:tc>
              <w:tcPr>
                <w:tcW w:w="0" w:type="auto"/>
                <w:tcBorders>
                  <w:bottom w:val="single" w:color="auto" w:sz="4" w:space="0"/>
                </w:tcBorders>
              </w:tcPr>
              <w:p w:rsidR="003A7DA9" w:rsidP="00D54DEE" w:rsidRDefault="003A7DA9" w14:paraId="10F5DD90" w14:textId="714F643B">
                <w:pPr>
                  <w:pStyle w:val="Balk1"/>
                  <w:jc w:val="right"/>
                </w:pPr>
                <w:proofErr w:type="spellStart"/>
                <w:r>
                  <w:t>WRN_Labor_Warranty_Start_Date_Caption</w:t>
                </w:r>
                <w:proofErr w:type="spellEnd"/>
              </w:p>
            </w:tc>
          </w:sdtContent>
        </w:sdt>
        <w:sdt>
          <w:sdtPr>
            <w:id w:val="889768611"/>
            <w:placeholder>
              <w:docPart w:val="36BDD262C8014EF3A6A773E32115018C"/>
            </w:placeholder>
            <w:dataBinding w:prefixMappings="xmlns:ns0='urn:microsoft-dynamics-nav/reports/Standard_Sales_Invoice/1306/'" w:xpath="/ns0:NavWordReportXmlPart[1]/ns0:Header[1]/ns0:Line[1]/ns0:WRN_Labor_Warranty_End_Date_Caption[1]" w:storeItemID="{AF7A6226-6056-400F-ADDA-E1ADA7C08250}"/>
            <w:text/>
            <w:alias w:val="#Nav: /Header/Line/WRN_Labor_Warranty_End_Date_Caption"/>
            <w:tag w:val="#Nav: Standard_Sales_Invoice/1306"/>
          </w:sdtPr>
          <w:sdtContent>
            <w:tc>
              <w:tcPr>
                <w:tcW w:w="0" w:type="auto"/>
                <w:tcBorders>
                  <w:bottom w:val="single" w:color="auto" w:sz="4" w:space="0"/>
                </w:tcBorders>
              </w:tcPr>
              <w:p w:rsidR="003A7DA9" w:rsidP="00D54DEE" w:rsidRDefault="003A7DA9" w14:paraId="40134586" w14:textId="69CF2AF0">
                <w:pPr>
                  <w:pStyle w:val="Balk1"/>
                  <w:jc w:val="right"/>
                </w:pPr>
                <w:proofErr w:type="spellStart"/>
                <w:r>
                  <w:t>WRN_Labor_Warranty_End_Date_Caption</w:t>
                </w:r>
                <w:proofErr w:type="spellEnd"/>
              </w:p>
            </w:tc>
          </w:sdtContent>
        </w:sdt>
        <w:sdt>
          <w:sdtPr>
            <w:id w:val="-444849023"/>
            <w:placeholder>
              <w:docPart w:val="5F8A671EE83E4531B594AB9E1E45E5EB"/>
            </w:placeholder>
            <w:dataBinding w:prefixMappings="xmlns:ns0='urn:microsoft-dynamics-nav/reports/Standard_Sales_Invoice/1306/'" w:xpath="/ns0:NavWordReportXmlPart[1]/ns0:Header[1]/ns0:Line[1]/ns0:WRN_Parts_Warranty_Start_Date_Caption[1]" w:storeItemID="{AF7A6226-6056-400F-ADDA-E1ADA7C08250}"/>
            <w:text/>
            <w:alias w:val="#Nav: /Header/Line/WRN_Parts_Warranty_Start_Date_Caption"/>
            <w:tag w:val="#Nav: Standard_Sales_Invoice/1306"/>
          </w:sdtPr>
          <w:sdtContent>
            <w:tc>
              <w:tcPr>
                <w:tcW w:w="0" w:type="auto"/>
                <w:tcBorders>
                  <w:bottom w:val="single" w:color="auto" w:sz="4" w:space="0"/>
                </w:tcBorders>
              </w:tcPr>
              <w:p w:rsidR="003A7DA9" w:rsidP="00D54DEE" w:rsidRDefault="003A7DA9" w14:paraId="774D2E0C" w14:textId="07529F5C">
                <w:pPr>
                  <w:pStyle w:val="Balk1"/>
                  <w:jc w:val="right"/>
                </w:pPr>
                <w:proofErr w:type="spellStart"/>
                <w:r>
                  <w:t>WRN_Parts_Warranty_Start_Date_Caption</w:t>
                </w:r>
                <w:proofErr w:type="spellEnd"/>
              </w:p>
            </w:tc>
          </w:sdtContent>
        </w:sdt>
        <w:sdt>
          <w:sdtPr>
            <w:id w:val="19726215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WRN_Parts_Warranty_End_Date_Caption[1]" w:storeItemID="{AF7A6226-6056-400F-ADDA-E1ADA7C08250}"/>
            <w:text/>
            <w:alias w:val="#Nav: /Header/Line/WRN_Parts_Warranty_End_Date_Caption"/>
            <w:tag w:val="#Nav: Standard_Sales_Invoice/1306"/>
          </w:sdtPr>
          <w:sdtContent>
            <w:tc>
              <w:tcPr>
                <w:tcW w:w="0" w:type="auto"/>
                <w:tcBorders>
                  <w:bottom w:val="single" w:color="auto" w:sz="4" w:space="0"/>
                </w:tcBorders>
              </w:tcPr>
              <w:p w:rsidR="003A7DA9" w:rsidP="00D54DEE" w:rsidRDefault="003A7DA9" w14:paraId="75CA7ED9" w14:textId="7D66CD11">
                <w:pPr>
                  <w:pStyle w:val="Balk1"/>
                  <w:jc w:val="right"/>
                </w:pPr>
                <w:proofErr w:type="spellStart"/>
                <w:r>
                  <w:t>WRN_Parts_Warranty_End_Date_Caption</w:t>
                </w:r>
                <w:proofErr w:type="spellEnd"/>
              </w:p>
            </w:tc>
          </w:sdtContent>
        </w:sdt>
        <w:sdt>
          <w:sdtPr>
            <w:alias w:val="#Nav: /Header/Line/UnitPrice_Lbl"/>
            <w:tag w:val="#Nav: Standard_Sales_Invoice/1306"/>
            <w:id w:val="-1521079236"/>
            <w:placeholder>
              <w:docPart w:val="D4C65B549DC54131908C530C30224740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0" w:type="auto"/>
                <w:tcBorders>
                  <w:bottom w:val="single" w:color="auto" w:sz="4" w:space="0"/>
                </w:tcBorders>
                <w:vAlign w:val="bottom"/>
              </w:tcPr>
              <w:p w:rsidRPr="00DB3913" w:rsidR="003A7DA9" w:rsidP="00D54DEE" w:rsidRDefault="003A7DA9" w14:paraId="76940AAE" w14:textId="62912878">
                <w:pPr>
                  <w:pStyle w:val="Balk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0" w:type="auto"/>
            <w:tcBorders>
              <w:bottom w:val="single" w:color="auto" w:sz="4" w:space="0"/>
            </w:tcBorders>
            <w:vAlign w:val="bottom"/>
          </w:tcPr>
          <w:p w:rsidRPr="00DB3913" w:rsidR="003A7DA9" w:rsidP="00D54DEE" w:rsidRDefault="003A7DA9" w14:paraId="286AA4B5" w14:textId="77777777">
            <w:pPr>
              <w:pStyle w:val="Balk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D4C65B549DC54131908C530C30224740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0" w:type="auto"/>
                <w:tcBorders>
                  <w:bottom w:val="single" w:color="auto" w:sz="4" w:space="0"/>
                </w:tcBorders>
                <w:vAlign w:val="bottom"/>
              </w:tcPr>
              <w:p w:rsidRPr="00DB3913" w:rsidR="003A7DA9" w:rsidP="00D54DEE" w:rsidRDefault="003A7DA9" w14:paraId="1E3D7206" w14:textId="77777777">
                <w:pPr>
                  <w:pStyle w:val="Balk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D4C65B549DC54131908C530C30224740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0" w:type="auto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A7DA9" w:rsidP="00D54DEE" w:rsidRDefault="003A7DA9" w14:paraId="364C017C" w14:textId="77777777">
                <w:pPr>
                  <w:pStyle w:val="Balk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A7DA9" w:rsidTr="00497AF8" w14:paraId="0EC5B037" w14:textId="77777777">
        <w:trPr>
          <w:trHeight w:val="182"/>
          <w:jc w:val="right"/>
        </w:trPr>
        <w:tc>
          <w:tcPr>
            <w:tcW w:w="0" w:type="auto"/>
            <w:tcBorders>
              <w:top w:val="single" w:color="auto" w:sz="4" w:space="0"/>
            </w:tcBorders>
          </w:tcPr>
          <w:p w:rsidRPr="00FD3C3E" w:rsidR="003A7DA9" w:rsidP="00772EA7" w:rsidRDefault="003A7DA9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FD3C3E" w:rsidR="003A7DA9" w:rsidP="00772EA7" w:rsidRDefault="003A7DA9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FD3C3E" w:rsidR="003A7DA9" w:rsidP="00772EA7" w:rsidRDefault="003A7DA9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FD3C3E" w:rsidR="003A7DA9" w:rsidP="00772EA7" w:rsidRDefault="003A7DA9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FD3C3E" w:rsidR="003A7DA9" w:rsidP="00772EA7" w:rsidRDefault="003A7DA9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FD3C3E" w:rsidR="003A7DA9" w:rsidP="00772EA7" w:rsidRDefault="003A7DA9" w14:paraId="48F9FD6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FD3C3E" w:rsidR="003A7DA9" w:rsidP="00772EA7" w:rsidRDefault="003A7DA9" w14:paraId="5EDC133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FD3C3E" w:rsidR="003A7DA9" w:rsidP="00772EA7" w:rsidRDefault="003A7DA9" w14:paraId="1BD22F3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FD3C3E" w:rsidR="003A7DA9" w:rsidP="00772EA7" w:rsidRDefault="003A7DA9" w14:paraId="3830574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FD3C3E" w:rsidR="003A7DA9" w:rsidP="00772EA7" w:rsidRDefault="003A7DA9" w14:paraId="7E86BB6A" w14:textId="7471435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FD3C3E" w:rsidR="003A7DA9" w:rsidP="00772EA7" w:rsidRDefault="003A7DA9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</w:tcPr>
          <w:p w:rsidRPr="00FD3C3E" w:rsidR="003A7DA9" w:rsidP="00772EA7" w:rsidRDefault="003A7DA9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A7DA9" w:rsidP="00772EA7" w:rsidRDefault="003A7DA9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7783BA4EBC746C2A92D1E6E1C81C098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A7DA9" w:rsidTr="00497AF8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70EB446C65EF4454BB8F17E973B5EB04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0" w:type="auto"/>
                      </w:tcPr>
                      <w:p w:rsidRPr="00DA1FBA" w:rsidR="003A7DA9" w:rsidP="003A7DA9" w:rsidRDefault="003A7DA9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2092458B6D04A819A462B8BB0E9E653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0" w:type="auto"/>
                      </w:tcPr>
                      <w:p w:rsidRPr="00DA1FBA" w:rsidR="003A7DA9" w:rsidP="003A7DA9" w:rsidRDefault="003A7DA9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D4C65B549DC54131908C530C30224740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0" w:type="auto"/>
                      </w:tcPr>
                      <w:p w:rsidRPr="00DA1FBA" w:rsidR="003A7DA9" w:rsidP="003A7DA9" w:rsidRDefault="003A7DA9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A9AB9B47ABFE40F7A4BE8177A0309BD6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0" w:type="auto"/>
                      </w:tcPr>
                      <w:p w:rsidRPr="00DA1FBA" w:rsidR="003A7DA9" w:rsidP="003A7DA9" w:rsidRDefault="003A7DA9" w14:paraId="69C803CA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B82C581B1704574B97013E8DE45B562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0" w:type="auto"/>
                      </w:tcPr>
                      <w:p w:rsidRPr="00DA1FBA" w:rsidR="003A7DA9" w:rsidP="003A7DA9" w:rsidRDefault="003A7DA9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242875607"/>
                    <w:placeholder>
                      <w:docPart w:val="54A4FFD732744D4E9503AE45093B6D0C"/>
                    </w:placeholder>
                    <w:dataBinding w:prefixMappings="xmlns:ns0='urn:microsoft-dynamics-nav/reports/Standard_Sales_Invoice/1306/'" w:xpath="/ns0:NavWordReportXmlPart[1]/ns0:Header[1]/ns0:Line[1]/ns0:WRN_Labor_Warranty_Start_Date[1]" w:storeItemID="{AF7A6226-6056-400F-ADDA-E1ADA7C08250}"/>
                    <w:text/>
                    <w:alias w:val="#Nav: /Header/Line/WRN_Labor_Warranty_Start_Date"/>
                    <w:tag w:val="#Nav: Standard_Sales_Invoice/1306"/>
                  </w:sdtPr>
                  <w:sdtContent>
                    <w:tc>
                      <w:tcPr>
                        <w:tcW w:w="0" w:type="auto"/>
                      </w:tcPr>
                      <w:p w:rsidR="003A7DA9" w:rsidP="003A7DA9" w:rsidRDefault="003A7DA9" w14:paraId="540DC0D6" w14:textId="57E7CB66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WRN_Labor_Warranty_Start_Date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915752296"/>
                    <w:placeholder>
                      <w:docPart w:val="36BDD262C8014EF3A6A773E32115018C"/>
                    </w:placeholder>
                    <w:dataBinding w:prefixMappings="xmlns:ns0='urn:microsoft-dynamics-nav/reports/Standard_Sales_Invoice/1306/'" w:xpath="/ns0:NavWordReportXmlPart[1]/ns0:Header[1]/ns0:Line[1]/ns0:WRN_Labor_Warranty_End_Date[1]" w:storeItemID="{AF7A6226-6056-400F-ADDA-E1ADA7C08250}"/>
                    <w:text/>
                    <w:alias w:val="#Nav: /Header/Line/WRN_Labor_Warranty_End_Date"/>
                    <w:tag w:val="#Nav: Standard_Sales_Invoice/1306"/>
                  </w:sdtPr>
                  <w:sdtContent>
                    <w:tc>
                      <w:tcPr>
                        <w:tcW w:w="0" w:type="auto"/>
                      </w:tcPr>
                      <w:p w:rsidR="003A7DA9" w:rsidP="003A7DA9" w:rsidRDefault="003A7DA9" w14:paraId="2EA559F0" w14:textId="7CA9E662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WRN_Labor_Warranty_End_Date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1746181696"/>
                    <w:placeholder>
                      <w:docPart w:val="5F8A671EE83E4531B594AB9E1E45E5EB"/>
                    </w:placeholder>
                    <w:dataBinding w:prefixMappings="xmlns:ns0='urn:microsoft-dynamics-nav/reports/Standard_Sales_Invoice/1306/'" w:xpath="/ns0:NavWordReportXmlPart[1]/ns0:Header[1]/ns0:Line[1]/ns0:WRN_Parts_Warranty_Start_Date[1]" w:storeItemID="{AF7A6226-6056-400F-ADDA-E1ADA7C08250}"/>
                    <w:text/>
                    <w:alias w:val="#Nav: /Header/Line/WRN_Parts_Warranty_Start_Date"/>
                    <w:tag w:val="#Nav: Standard_Sales_Invoice/1306"/>
                  </w:sdtPr>
                  <w:sdtContent>
                    <w:tc>
                      <w:tcPr>
                        <w:tcW w:w="0" w:type="auto"/>
                      </w:tcPr>
                      <w:p w:rsidR="003A7DA9" w:rsidP="003A7DA9" w:rsidRDefault="003A7DA9" w14:paraId="081626C3" w14:textId="2B0F0D6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WRN_Parts_Warranty_Start_Date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id w:val="-293524697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WRN_Parts_Warranty_End_Date[1]" w:storeItemID="{AF7A6226-6056-400F-ADDA-E1ADA7C08250}"/>
                    <w:text/>
                    <w:alias w:val="#Nav: /Header/Line/WRN_Parts_Warranty_End_Date"/>
                    <w:tag w:val="#Nav: Standard_Sales_Invoice/1306"/>
                  </w:sdtPr>
                  <w:sdtContent>
                    <w:tc>
                      <w:tcPr>
                        <w:tcW w:w="0" w:type="auto"/>
                      </w:tcPr>
                      <w:p w:rsidR="003A7DA9" w:rsidP="003A7DA9" w:rsidRDefault="003A7DA9" w14:paraId="0FBC55C4" w14:textId="3BA1BED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WRN_Parts_Warranty_End_Date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451FE22B7B3E443088B719ECFFD897CB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0" w:type="auto"/>
                      </w:tcPr>
                      <w:p w:rsidRPr="00DA1FBA" w:rsidR="003A7DA9" w:rsidP="003A7DA9" w:rsidRDefault="003A7DA9" w14:paraId="58BCF64C" w14:textId="3190814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61C0A5952A7F4FB78D9F7D29652E05A0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0" w:type="auto"/>
                      </w:tcPr>
                      <w:p w:rsidRPr="00DA1FBA" w:rsidR="003A7DA9" w:rsidP="003A7DA9" w:rsidRDefault="003A7DA9" w14:paraId="64419C1F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083D8D073AB644499D47AAC91ECC590A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0" w:type="auto"/>
                      </w:tcPr>
                      <w:p w:rsidRPr="00DA1FBA" w:rsidR="003A7DA9" w:rsidP="003A7DA9" w:rsidRDefault="003A7DA9" w14:paraId="440F3B49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687C142F112424FB5A27A3A3CEA670C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0" w:type="auto"/>
                        <w:tcMar>
                          <w:right w:w="0" w:type="dxa"/>
                        </w:tcMar>
                      </w:tcPr>
                      <w:p w:rsidRPr="00DA1FBA" w:rsidR="003A7DA9" w:rsidP="003A7DA9" w:rsidRDefault="003A7DA9" w14:paraId="17623A30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A7DA9" w:rsidTr="00497AF8" w14:paraId="573CB31E" w14:textId="77777777">
        <w:trPr>
          <w:trHeight w:val="227"/>
          <w:jc w:val="right"/>
        </w:trPr>
        <w:tc>
          <w:tcPr>
            <w:tcW w:w="0" w:type="auto"/>
          </w:tcPr>
          <w:p w:rsidRPr="00FD3C3E" w:rsidR="003A7DA9" w:rsidP="00D54DEE" w:rsidRDefault="003A7DA9" w14:paraId="0AF70EE9" w14:textId="77777777">
            <w:pPr>
              <w:pStyle w:val="AralkYok"/>
            </w:pPr>
          </w:p>
        </w:tc>
        <w:tc>
          <w:tcPr>
            <w:tcW w:w="0" w:type="auto"/>
          </w:tcPr>
          <w:p w:rsidRPr="00FD3C3E" w:rsidR="003A7DA9" w:rsidP="00D54DEE" w:rsidRDefault="003A7DA9" w14:paraId="4303ACA1" w14:textId="77777777">
            <w:pPr>
              <w:pStyle w:val="AralkYok"/>
            </w:pPr>
          </w:p>
        </w:tc>
        <w:tc>
          <w:tcPr>
            <w:tcW w:w="0" w:type="auto"/>
          </w:tcPr>
          <w:p w:rsidRPr="00FD3C3E" w:rsidR="003A7DA9" w:rsidP="00D54DEE" w:rsidRDefault="003A7DA9" w14:paraId="7F0267DD" w14:textId="77777777">
            <w:pPr>
              <w:pStyle w:val="AralkYok"/>
            </w:pPr>
          </w:p>
        </w:tc>
        <w:tc>
          <w:tcPr>
            <w:tcW w:w="0" w:type="auto"/>
          </w:tcPr>
          <w:p w:rsidRPr="00FD3C3E" w:rsidR="003A7DA9" w:rsidP="00D54DEE" w:rsidRDefault="003A7DA9" w14:paraId="1A577F26" w14:textId="77777777">
            <w:pPr>
              <w:pStyle w:val="AralkYok"/>
            </w:pPr>
          </w:p>
        </w:tc>
        <w:tc>
          <w:tcPr>
            <w:tcW w:w="0" w:type="auto"/>
          </w:tcPr>
          <w:p w:rsidRPr="00FD3C3E" w:rsidR="003A7DA9" w:rsidP="00D54DEE" w:rsidRDefault="003A7DA9" w14:paraId="29B5A401" w14:textId="77777777">
            <w:pPr>
              <w:pStyle w:val="AralkYok"/>
            </w:pPr>
          </w:p>
        </w:tc>
        <w:tc>
          <w:tcPr>
            <w:tcW w:w="0" w:type="auto"/>
          </w:tcPr>
          <w:p w:rsidRPr="00FD3C3E" w:rsidR="003A7DA9" w:rsidP="00D54DEE" w:rsidRDefault="003A7DA9" w14:paraId="0B4F7FE4" w14:textId="77777777">
            <w:pPr>
              <w:pStyle w:val="AralkYok"/>
            </w:pPr>
          </w:p>
        </w:tc>
        <w:tc>
          <w:tcPr>
            <w:tcW w:w="0" w:type="auto"/>
          </w:tcPr>
          <w:p w:rsidRPr="00FD3C3E" w:rsidR="003A7DA9" w:rsidP="00D54DEE" w:rsidRDefault="003A7DA9" w14:paraId="511611B8" w14:textId="77777777">
            <w:pPr>
              <w:pStyle w:val="AralkYok"/>
            </w:pPr>
          </w:p>
        </w:tc>
        <w:tc>
          <w:tcPr>
            <w:tcW w:w="0" w:type="auto"/>
          </w:tcPr>
          <w:p w:rsidRPr="00FD3C3E" w:rsidR="003A7DA9" w:rsidP="00D54DEE" w:rsidRDefault="003A7DA9" w14:paraId="3DA87FCD" w14:textId="77777777">
            <w:pPr>
              <w:pStyle w:val="AralkYok"/>
            </w:pPr>
          </w:p>
        </w:tc>
        <w:tc>
          <w:tcPr>
            <w:tcW w:w="0" w:type="auto"/>
          </w:tcPr>
          <w:p w:rsidRPr="00FD3C3E" w:rsidR="003A7DA9" w:rsidP="00D54DEE" w:rsidRDefault="003A7DA9" w14:paraId="089E6D2E" w14:textId="77777777">
            <w:pPr>
              <w:pStyle w:val="AralkYok"/>
            </w:pPr>
          </w:p>
        </w:tc>
        <w:tc>
          <w:tcPr>
            <w:tcW w:w="0" w:type="auto"/>
          </w:tcPr>
          <w:p w:rsidRPr="00FD3C3E" w:rsidR="003A7DA9" w:rsidP="00D54DEE" w:rsidRDefault="003A7DA9" w14:paraId="386193FA" w14:textId="4732F2EE">
            <w:pPr>
              <w:pStyle w:val="AralkYok"/>
            </w:pPr>
          </w:p>
        </w:tc>
        <w:tc>
          <w:tcPr>
            <w:tcW w:w="0" w:type="auto"/>
          </w:tcPr>
          <w:p w:rsidRPr="00FD3C3E" w:rsidR="003A7DA9" w:rsidP="00D54DEE" w:rsidRDefault="003A7DA9" w14:paraId="1276C0F4" w14:textId="77777777">
            <w:pPr>
              <w:pStyle w:val="AralkYok"/>
            </w:pPr>
          </w:p>
        </w:tc>
        <w:tc>
          <w:tcPr>
            <w:tcW w:w="0" w:type="auto"/>
          </w:tcPr>
          <w:p w:rsidRPr="00FD3C3E" w:rsidR="003A7DA9" w:rsidP="00D54DEE" w:rsidRDefault="003A7DA9" w14:paraId="70D51007" w14:textId="77777777">
            <w:pPr>
              <w:pStyle w:val="AralkYok"/>
            </w:pPr>
          </w:p>
        </w:tc>
        <w:tc>
          <w:tcPr>
            <w:tcW w:w="0" w:type="auto"/>
            <w:tcMar>
              <w:right w:w="0" w:type="dxa"/>
            </w:tcMar>
          </w:tcPr>
          <w:p w:rsidRPr="00FD3C3E" w:rsidR="003A7DA9" w:rsidP="00D54DEE" w:rsidRDefault="003A7DA9" w14:paraId="38D4D002" w14:textId="77777777">
            <w:pPr>
              <w:pStyle w:val="AralkYok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D7783BA4EBC746C2A92D1E6E1C81C098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A7DA9" w:rsidTr="00497AF8" w14:paraId="2BFBA2EB" w14:textId="77777777">
                <w:trPr>
                  <w:trHeight w:val="227"/>
                  <w:jc w:val="right"/>
                </w:trPr>
                <w:tc>
                  <w:tcPr>
                    <w:tcW w:w="0" w:type="auto"/>
                  </w:tcPr>
                  <w:p w:rsidRPr="00FD3C3E" w:rsidR="003A7DA9" w:rsidP="00D54DEE" w:rsidRDefault="003A7DA9" w14:paraId="4EB0704C" w14:textId="77777777">
                    <w:pPr>
                      <w:pStyle w:val="AralkYok"/>
                    </w:pPr>
                  </w:p>
                </w:tc>
                <w:tc>
                  <w:tcPr>
                    <w:tcW w:w="0" w:type="auto"/>
                  </w:tcPr>
                  <w:p w:rsidRPr="00FD3C3E" w:rsidR="003A7DA9" w:rsidP="00D54DEE" w:rsidRDefault="003A7DA9" w14:paraId="61D0EAC0" w14:textId="77777777">
                    <w:pPr>
                      <w:pStyle w:val="AralkYok"/>
                    </w:pPr>
                  </w:p>
                </w:tc>
                <w:tc>
                  <w:tcPr>
                    <w:tcW w:w="0" w:type="auto"/>
                  </w:tcPr>
                  <w:p w:rsidRPr="00FD3C3E" w:rsidR="003A7DA9" w:rsidP="00D54DEE" w:rsidRDefault="003A7DA9" w14:paraId="26CAAB1B" w14:textId="77777777">
                    <w:pPr>
                      <w:pStyle w:val="AralkYok"/>
                    </w:pPr>
                  </w:p>
                </w:tc>
                <w:tc>
                  <w:tcPr>
                    <w:tcW w:w="0" w:type="auto"/>
                  </w:tcPr>
                  <w:p w:rsidRPr="00FD3C3E" w:rsidR="003A7DA9" w:rsidP="00D54DEE" w:rsidRDefault="003A7DA9" w14:paraId="4812FF1A" w14:textId="77777777">
                    <w:pPr>
                      <w:pStyle w:val="AralkYok"/>
                    </w:pPr>
                  </w:p>
                </w:tc>
                <w:tc>
                  <w:tcPr>
                    <w:tcW w:w="0" w:type="auto"/>
                  </w:tcPr>
                  <w:p w:rsidRPr="00FD3C3E" w:rsidR="003A7DA9" w:rsidP="00D54DEE" w:rsidRDefault="003A7DA9" w14:paraId="1BD16F8D" w14:textId="77777777">
                    <w:pPr>
                      <w:pStyle w:val="AralkYok"/>
                    </w:pPr>
                  </w:p>
                </w:tc>
                <w:tc>
                  <w:tcPr>
                    <w:tcW w:w="0" w:type="auto"/>
                  </w:tcPr>
                  <w:p w:rsidR="003A7DA9" w:rsidP="003A7DA9" w:rsidRDefault="003A7DA9" w14:paraId="42B6E537" w14:textId="77777777">
                    <w:pPr>
                      <w:pStyle w:val="AralkYok"/>
                    </w:pPr>
                  </w:p>
                </w:tc>
                <w:tc>
                  <w:tcPr>
                    <w:tcW w:w="0" w:type="auto"/>
                  </w:tcPr>
                  <w:p w:rsidR="003A7DA9" w:rsidP="003A7DA9" w:rsidRDefault="003A7DA9" w14:paraId="1D8D96F0" w14:textId="77777777">
                    <w:pPr>
                      <w:pStyle w:val="AralkYok"/>
                    </w:pPr>
                  </w:p>
                </w:tc>
                <w:tc>
                  <w:tcPr>
                    <w:tcW w:w="0" w:type="auto"/>
                  </w:tcPr>
                  <w:p w:rsidR="003A7DA9" w:rsidP="003A7DA9" w:rsidRDefault="003A7DA9" w14:paraId="7ED05073" w14:textId="77777777">
                    <w:pPr>
                      <w:pStyle w:val="AralkYok"/>
                    </w:pPr>
                  </w:p>
                </w:tc>
                <w:tc>
                  <w:tcPr>
                    <w:tcW w:w="0" w:type="auto"/>
                  </w:tcPr>
                  <w:p w:rsidR="003A7DA9" w:rsidP="003A7DA9" w:rsidRDefault="003A7DA9" w14:paraId="67FACBF8" w14:textId="77777777">
                    <w:pPr>
                      <w:pStyle w:val="AralkYok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D4C65B549DC54131908C530C30224740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0" w:type="auto"/>
                        <w:gridSpan w:val="3"/>
                      </w:tcPr>
                      <w:p w:rsidRPr="00FD3C3E" w:rsidR="003A7DA9" w:rsidP="003A7DA9" w:rsidRDefault="003A7DA9" w14:paraId="4CB1254D" w14:textId="40CF3396">
                        <w:pPr>
                          <w:pStyle w:val="AralkYok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D4C65B549DC54131908C530C30224740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0" w:type="auto"/>
                        <w:tcMar>
                          <w:right w:w="0" w:type="dxa"/>
                        </w:tcMar>
                      </w:tcPr>
                      <w:p w:rsidRPr="00FD3C3E" w:rsidR="003A7DA9" w:rsidP="003A7DA9" w:rsidRDefault="003A7DA9" w14:paraId="42F0D3D6" w14:textId="77777777">
                        <w:pPr>
                          <w:pStyle w:val="AralkYok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A7DA9" w:rsidTr="00497AF8" w14:paraId="518508DB" w14:textId="77777777">
        <w:trPr>
          <w:trHeight w:val="113"/>
          <w:jc w:val="right"/>
        </w:trPr>
        <w:tc>
          <w:tcPr>
            <w:tcW w:w="0" w:type="auto"/>
          </w:tcPr>
          <w:p w:rsidRPr="00FD3C3E" w:rsidR="003A7DA9" w:rsidP="00D54DEE" w:rsidRDefault="003A7DA9" w14:paraId="6FA5D39B" w14:textId="77777777">
            <w:pPr>
              <w:pStyle w:val="AralkYok"/>
            </w:pPr>
          </w:p>
        </w:tc>
        <w:tc>
          <w:tcPr>
            <w:tcW w:w="0" w:type="auto"/>
          </w:tcPr>
          <w:p w:rsidRPr="00FD3C3E" w:rsidR="003A7DA9" w:rsidP="00D54DEE" w:rsidRDefault="003A7DA9" w14:paraId="47B3D107" w14:textId="77777777">
            <w:pPr>
              <w:pStyle w:val="AralkYok"/>
            </w:pPr>
          </w:p>
        </w:tc>
        <w:tc>
          <w:tcPr>
            <w:tcW w:w="0" w:type="auto"/>
          </w:tcPr>
          <w:p w:rsidRPr="00FD3C3E" w:rsidR="003A7DA9" w:rsidP="00D54DEE" w:rsidRDefault="003A7DA9" w14:paraId="5866CCCA" w14:textId="77777777">
            <w:pPr>
              <w:pStyle w:val="AralkYok"/>
            </w:pPr>
          </w:p>
        </w:tc>
        <w:tc>
          <w:tcPr>
            <w:tcW w:w="0" w:type="auto"/>
          </w:tcPr>
          <w:p w:rsidRPr="00FD3C3E" w:rsidR="003A7DA9" w:rsidP="00D54DEE" w:rsidRDefault="003A7DA9" w14:paraId="7ACB33A7" w14:textId="77777777">
            <w:pPr>
              <w:pStyle w:val="AralkYok"/>
            </w:pPr>
          </w:p>
        </w:tc>
        <w:tc>
          <w:tcPr>
            <w:tcW w:w="0" w:type="auto"/>
          </w:tcPr>
          <w:p w:rsidRPr="00FD3C3E" w:rsidR="003A7DA9" w:rsidP="00D54DEE" w:rsidRDefault="003A7DA9" w14:paraId="60897870" w14:textId="77777777">
            <w:pPr>
              <w:pStyle w:val="AralkYok"/>
            </w:pPr>
          </w:p>
        </w:tc>
        <w:tc>
          <w:tcPr>
            <w:tcW w:w="0" w:type="auto"/>
          </w:tcPr>
          <w:p w:rsidRPr="00FD3C3E" w:rsidR="003A7DA9" w:rsidP="00D54DEE" w:rsidRDefault="003A7DA9" w14:paraId="57BF2864" w14:textId="77777777">
            <w:pPr>
              <w:pStyle w:val="AralkYok"/>
            </w:pPr>
          </w:p>
        </w:tc>
        <w:tc>
          <w:tcPr>
            <w:tcW w:w="0" w:type="auto"/>
          </w:tcPr>
          <w:p w:rsidRPr="00FD3C3E" w:rsidR="003A7DA9" w:rsidP="00D54DEE" w:rsidRDefault="003A7DA9" w14:paraId="5C6E829E" w14:textId="77777777">
            <w:pPr>
              <w:pStyle w:val="AralkYok"/>
            </w:pPr>
          </w:p>
        </w:tc>
        <w:tc>
          <w:tcPr>
            <w:tcW w:w="0" w:type="auto"/>
          </w:tcPr>
          <w:p w:rsidRPr="00FD3C3E" w:rsidR="003A7DA9" w:rsidP="00D54DEE" w:rsidRDefault="003A7DA9" w14:paraId="7F8302DC" w14:textId="77777777">
            <w:pPr>
              <w:pStyle w:val="AralkYok"/>
            </w:pPr>
          </w:p>
        </w:tc>
        <w:tc>
          <w:tcPr>
            <w:tcW w:w="0" w:type="auto"/>
          </w:tcPr>
          <w:p w:rsidRPr="00FD3C3E" w:rsidR="003A7DA9" w:rsidP="00D54DEE" w:rsidRDefault="003A7DA9" w14:paraId="2CC0B807" w14:textId="77777777">
            <w:pPr>
              <w:pStyle w:val="AralkYok"/>
            </w:pPr>
          </w:p>
        </w:tc>
        <w:tc>
          <w:tcPr>
            <w:tcW w:w="0" w:type="auto"/>
            <w:gridSpan w:val="3"/>
          </w:tcPr>
          <w:p w:rsidRPr="00FD3C3E" w:rsidR="003A7DA9" w:rsidP="00D54DEE" w:rsidRDefault="003A7DA9" w14:paraId="14DE5AC0" w14:textId="1B6FD811">
            <w:pPr>
              <w:pStyle w:val="AralkYok"/>
            </w:pPr>
          </w:p>
        </w:tc>
        <w:tc>
          <w:tcPr>
            <w:tcW w:w="0" w:type="auto"/>
            <w:tcMar>
              <w:right w:w="0" w:type="dxa"/>
            </w:tcMar>
          </w:tcPr>
          <w:p w:rsidRPr="00FD3C3E" w:rsidR="003A7DA9" w:rsidP="00D54DEE" w:rsidRDefault="003A7DA9" w14:paraId="314C271B" w14:textId="77777777">
            <w:pPr>
              <w:pStyle w:val="AralkYok"/>
            </w:pPr>
          </w:p>
        </w:tc>
      </w:tr>
      <w:tr w:rsidRPr="00FD3C3E" w:rsidR="003A7DA9" w:rsidTr="00497AF8" w14:paraId="45C60C20" w14:textId="77777777">
        <w:trPr>
          <w:trHeight w:val="227"/>
          <w:jc w:val="right"/>
        </w:trPr>
        <w:tc>
          <w:tcPr>
            <w:tcW w:w="0" w:type="auto"/>
          </w:tcPr>
          <w:p w:rsidRPr="00FD3C3E" w:rsidR="003A7DA9" w:rsidP="00D54DEE" w:rsidRDefault="003A7DA9" w14:paraId="77B18F6C" w14:textId="77777777">
            <w:pPr>
              <w:pStyle w:val="AralkYok"/>
            </w:pPr>
          </w:p>
        </w:tc>
        <w:tc>
          <w:tcPr>
            <w:tcW w:w="0" w:type="auto"/>
          </w:tcPr>
          <w:p w:rsidRPr="00FD3C3E" w:rsidR="003A7DA9" w:rsidP="00D54DEE" w:rsidRDefault="003A7DA9" w14:paraId="71D82894" w14:textId="77777777">
            <w:pPr>
              <w:pStyle w:val="AralkYok"/>
            </w:pPr>
          </w:p>
        </w:tc>
        <w:tc>
          <w:tcPr>
            <w:tcW w:w="0" w:type="auto"/>
          </w:tcPr>
          <w:p w:rsidRPr="00FD3C3E" w:rsidR="003A7DA9" w:rsidP="00D54DEE" w:rsidRDefault="003A7DA9" w14:paraId="0C99A9D5" w14:textId="77777777">
            <w:pPr>
              <w:pStyle w:val="AralkYok"/>
            </w:pPr>
          </w:p>
        </w:tc>
        <w:tc>
          <w:tcPr>
            <w:tcW w:w="0" w:type="auto"/>
          </w:tcPr>
          <w:p w:rsidRPr="00FD3C3E" w:rsidR="003A7DA9" w:rsidP="00D54DEE" w:rsidRDefault="003A7DA9" w14:paraId="7E1511CA" w14:textId="77777777">
            <w:pPr>
              <w:pStyle w:val="AralkYok"/>
            </w:pPr>
          </w:p>
        </w:tc>
        <w:tc>
          <w:tcPr>
            <w:tcW w:w="0" w:type="auto"/>
          </w:tcPr>
          <w:p w:rsidRPr="00FD3C3E" w:rsidR="003A7DA9" w:rsidP="00D54DEE" w:rsidRDefault="003A7DA9" w14:paraId="0958622E" w14:textId="77777777">
            <w:pPr>
              <w:pStyle w:val="AralkYok"/>
            </w:pPr>
          </w:p>
        </w:tc>
        <w:tc>
          <w:tcPr>
            <w:tcW w:w="0" w:type="auto"/>
          </w:tcPr>
          <w:p w:rsidR="003A7DA9" w:rsidP="00DF7E1B" w:rsidRDefault="003A7DA9" w14:paraId="73CBE6B4" w14:textId="77777777">
            <w:pPr>
              <w:pStyle w:val="AralkYok"/>
              <w:rPr>
                <w:b/>
              </w:rPr>
            </w:pPr>
          </w:p>
        </w:tc>
        <w:tc>
          <w:tcPr>
            <w:tcW w:w="0" w:type="auto"/>
          </w:tcPr>
          <w:p w:rsidR="003A7DA9" w:rsidP="00DF7E1B" w:rsidRDefault="003A7DA9" w14:paraId="0A459149" w14:textId="77777777">
            <w:pPr>
              <w:pStyle w:val="AralkYok"/>
              <w:rPr>
                <w:b/>
              </w:rPr>
            </w:pPr>
          </w:p>
        </w:tc>
        <w:tc>
          <w:tcPr>
            <w:tcW w:w="0" w:type="auto"/>
          </w:tcPr>
          <w:p w:rsidR="003A7DA9" w:rsidP="00DF7E1B" w:rsidRDefault="003A7DA9" w14:paraId="211970E4" w14:textId="77777777">
            <w:pPr>
              <w:pStyle w:val="AralkYok"/>
              <w:rPr>
                <w:b/>
              </w:rPr>
            </w:pPr>
          </w:p>
        </w:tc>
        <w:tc>
          <w:tcPr>
            <w:tcW w:w="0" w:type="auto"/>
          </w:tcPr>
          <w:p w:rsidR="003A7DA9" w:rsidP="00DF7E1B" w:rsidRDefault="003A7DA9" w14:paraId="30B41B73" w14:textId="77777777">
            <w:pPr>
              <w:pStyle w:val="AralkYok"/>
              <w:rPr>
                <w:b/>
              </w:rPr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126A02F3E90D479388B0EB68951F824B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0" w:type="auto"/>
                <w:gridSpan w:val="3"/>
                <w:tcBorders>
                  <w:bottom w:val="single" w:color="auto" w:sz="4" w:space="0"/>
                </w:tcBorders>
              </w:tcPr>
              <w:p w:rsidRPr="00FD3C3E" w:rsidR="003A7DA9" w:rsidP="00DF7E1B" w:rsidRDefault="003A7DA9" w14:paraId="1EBB327D" w14:textId="7860B2B1">
                <w:pPr>
                  <w:pStyle w:val="AralkYok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126A02F3E90D479388B0EB68951F824B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0" w:type="auto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A7DA9" w:rsidP="00D54DEE" w:rsidRDefault="003A7DA9" w14:paraId="0E8CAC98" w14:textId="77777777">
                <w:pPr>
                  <w:pStyle w:val="AralkYok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oKlavuzu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A7DA9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A7DA9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A7DA9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3A7DA9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3A7DA9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Pr="00123A7D" w:rsidR="00245B0E" w:rsidP="003A7DA9" w:rsidRDefault="00123A7D" w14:paraId="04012FB0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B526D" w:rsidP="00E40C63" w:rsidRDefault="000B526D" w14:paraId="2673894F" w14:textId="77777777">
      <w:pPr>
        <w:spacing w:after="0"/>
      </w:pPr>
      <w:r>
        <w:separator/>
      </w:r>
    </w:p>
  </w:endnote>
  <w:endnote w:type="continuationSeparator" w:id="0">
    <w:p w:rsidR="000B526D" w:rsidP="00E40C63" w:rsidRDefault="000B526D" w14:paraId="4D748A9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oKlavuzu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oKlavuzu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AralkYok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AralkYok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AltBilgi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oKlavuz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Balk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Balk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Balk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Balk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Balk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Balk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Balk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Balk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AralkYok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AralkYok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AralkYok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AralkYok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AltBilgi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B526D" w:rsidP="00E40C63" w:rsidRDefault="000B526D" w14:paraId="5E258E17" w14:textId="77777777">
      <w:pPr>
        <w:spacing w:after="0"/>
      </w:pPr>
      <w:r>
        <w:separator/>
      </w:r>
    </w:p>
  </w:footnote>
  <w:footnote w:type="continuationSeparator" w:id="0">
    <w:p w:rsidR="000B526D" w:rsidP="00E40C63" w:rsidRDefault="000B526D" w14:paraId="73A2DDE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oKlavuz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3A7DA9" w:rsidR="00C43401" w:rsidTr="00772EA7" w14:paraId="1BD680FE" w14:textId="77777777">
      <w:tc>
        <w:tcPr>
          <w:tcW w:w="2929" w:type="pct"/>
        </w:tcPr>
        <w:p w:rsidRPr="003A7DA9" w:rsidR="00C43401" w:rsidP="00C43401" w:rsidRDefault="00000000" w14:paraId="30E8CFF0" w14:textId="77777777">
          <w:pPr>
            <w:rPr>
              <w:rStyle w:val="Gl"/>
              <w:lang w:val="nl-NL"/>
            </w:rPr>
          </w:pPr>
          <w:sdt>
            <w:sdtPr>
              <w:rPr>
                <w:rStyle w:val="Gl"/>
                <w:lang w:val="nl-NL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r w:rsidRPr="003A7DA9" w:rsidR="00C43401">
                <w:rPr>
                  <w:rStyle w:val="Gl"/>
                  <w:lang w:val="nl-NL"/>
                </w:rPr>
                <w:t>DocumentTitle_Lbl</w:t>
              </w:r>
            </w:sdtContent>
          </w:sdt>
          <w:r w:rsidRPr="003A7DA9" w:rsidR="00C43401">
            <w:rPr>
              <w:rStyle w:val="Gl"/>
              <w:lang w:val="nl-NL"/>
            </w:rPr>
            <w:t xml:space="preserve"> </w:t>
          </w:r>
          <w:sdt>
            <w:sdtPr>
              <w:rPr>
                <w:rStyle w:val="Gl"/>
                <w:lang w:val="nl-NL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r w:rsidRPr="003A7DA9" w:rsidR="00C43401">
                <w:rPr>
                  <w:rStyle w:val="Gl"/>
                  <w:lang w:val="nl-NL"/>
                </w:rPr>
                <w:t>DocumentNo</w:t>
              </w:r>
            </w:sdtContent>
          </w:sdt>
        </w:p>
        <w:sdt>
          <w:sdtPr>
            <w:rPr>
              <w:lang w:val="nl-NL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Pr="003A7DA9" w:rsidR="00C43401" w:rsidP="00C43401" w:rsidRDefault="00C43401" w14:paraId="6E7DE9F3" w14:textId="77777777">
              <w:pPr>
                <w:pStyle w:val="AralkYok"/>
                <w:rPr>
                  <w:lang w:val="nl-NL"/>
                </w:rPr>
              </w:pPr>
              <w:r w:rsidRPr="003A7DA9">
                <w:rPr>
                  <w:lang w:val="nl-NL"/>
                </w:rPr>
                <w:t>DocumentDate</w:t>
              </w:r>
            </w:p>
          </w:sdtContent>
        </w:sdt>
        <w:p w:rsidRPr="003A7DA9" w:rsidR="00C43401" w:rsidP="00C43401" w:rsidRDefault="00000000" w14:paraId="6F84FF38" w14:textId="77777777">
          <w:pPr>
            <w:pStyle w:val="AralkYok"/>
            <w:rPr>
              <w:b/>
              <w:lang w:val="nl-NL"/>
            </w:rPr>
          </w:pPr>
          <w:sdt>
            <w:sdtPr>
              <w:rPr>
                <w:lang w:val="nl-NL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r w:rsidRPr="003A7DA9" w:rsidR="00C43401">
                <w:rPr>
                  <w:lang w:val="nl-NL"/>
                </w:rPr>
                <w:t>Page_Lbl</w:t>
              </w:r>
            </w:sdtContent>
          </w:sdt>
          <w:r w:rsidRPr="003A7DA9" w:rsidR="00C43401">
            <w:rPr>
              <w:lang w:val="nl-NL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3A7DA9" w:rsidR="00C43401">
            <w:rPr>
              <w:bCs/>
              <w:lang w:val="nl-NL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3A7DA9" w:rsidR="004406A0">
            <w:rPr>
              <w:bCs/>
              <w:noProof/>
              <w:lang w:val="nl-NL"/>
            </w:rPr>
            <w:t>2</w:t>
          </w:r>
          <w:r w:rsidRPr="00204F31" w:rsidR="00C43401">
            <w:rPr>
              <w:bCs/>
            </w:rPr>
            <w:fldChar w:fldCharType="end"/>
          </w:r>
          <w:r w:rsidRPr="003A7DA9" w:rsidR="00C43401">
            <w:rPr>
              <w:lang w:val="nl-NL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3A7DA9" w:rsidR="00C43401">
            <w:rPr>
              <w:bCs/>
              <w:lang w:val="nl-NL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3A7DA9" w:rsidR="004406A0">
            <w:rPr>
              <w:bCs/>
              <w:noProof/>
              <w:lang w:val="nl-NL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3A7DA9" w:rsidR="00C43401" w:rsidP="00C43401" w:rsidRDefault="00C43401" w14:paraId="5C3FEF91" w14:textId="77777777">
          <w:pPr>
            <w:pStyle w:val="stBilgi"/>
            <w:jc w:val="right"/>
            <w:rPr>
              <w:b/>
              <w:lang w:val="nl-NL"/>
            </w:rPr>
          </w:pPr>
        </w:p>
      </w:tc>
    </w:tr>
  </w:tbl>
  <w:p w:rsidRPr="003A7DA9" w:rsidR="00D6006D" w:rsidP="00D6006D" w:rsidRDefault="00D6006D" w14:paraId="0F1F58A8" w14:textId="77777777">
    <w:pPr>
      <w:pStyle w:val="stBilgi"/>
      <w:ind w:right="141"/>
      <w:rPr>
        <w:b/>
        <w:sz w:val="12"/>
        <w:szCs w:val="12"/>
        <w:lang w:val="nl-NL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oKlavuz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3A7DA9" w:rsidR="00C43401" w:rsidP="00C43401" w:rsidRDefault="00000000" w14:paraId="3375722D" w14:textId="77777777">
          <w:pPr>
            <w:pStyle w:val="KonuBal"/>
            <w:rPr>
              <w:lang w:val="nl-NL"/>
            </w:rPr>
          </w:pPr>
          <w:sdt>
            <w:sdtPr>
              <w:rPr>
                <w:lang w:val="nl-NL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r w:rsidRPr="003A7DA9" w:rsidR="00C43401">
                <w:rPr>
                  <w:lang w:val="nl-NL"/>
                </w:rPr>
                <w:t>DocumentTitle_Lbl</w:t>
              </w:r>
            </w:sdtContent>
          </w:sdt>
          <w:r w:rsidRPr="003A7DA9" w:rsidR="00C43401">
            <w:rPr>
              <w:lang w:val="nl-NL"/>
            </w:rPr>
            <w:t xml:space="preserve"> </w:t>
          </w:r>
          <w:sdt>
            <w:sdtPr>
              <w:rPr>
                <w:lang w:val="nl-NL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r w:rsidRPr="003A7DA9" w:rsidR="00C43401">
                <w:rPr>
                  <w:lang w:val="nl-NL"/>
                </w:rPr>
                <w:t>DocumentNo</w:t>
              </w:r>
            </w:sdtContent>
          </w:sdt>
        </w:p>
        <w:sdt>
          <w:sdtPr>
            <w:rPr>
              <w:lang w:val="nl-NL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Pr="003A7DA9" w:rsidR="00C43401" w:rsidP="00C43401" w:rsidRDefault="00C43401" w14:paraId="3BA9F0CE" w14:textId="77777777">
              <w:pPr>
                <w:pStyle w:val="Altyaz"/>
                <w:rPr>
                  <w:lang w:val="nl-NL"/>
                </w:rPr>
              </w:pPr>
              <w:r w:rsidRPr="003A7DA9">
                <w:rPr>
                  <w:lang w:val="nl-NL"/>
                </w:rPr>
                <w:t>DocumentDate</w:t>
              </w:r>
            </w:p>
          </w:sdtContent>
        </w:sdt>
        <w:p w:rsidRPr="003A7DA9" w:rsidR="00C43401" w:rsidP="00C43401" w:rsidRDefault="00000000" w14:paraId="0187DB1E" w14:textId="77777777">
          <w:pPr>
            <w:pStyle w:val="Altyaz"/>
            <w:rPr>
              <w:bCs/>
              <w:lang w:val="nl-NL"/>
            </w:rPr>
          </w:pPr>
          <w:sdt>
            <w:sdtPr>
              <w:rPr>
                <w:lang w:val="nl-NL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r w:rsidRPr="003A7DA9" w:rsidR="00C43401">
                <w:rPr>
                  <w:lang w:val="nl-NL"/>
                </w:rPr>
                <w:t>Page_Lbl</w:t>
              </w:r>
            </w:sdtContent>
          </w:sdt>
          <w:r w:rsidRPr="003A7DA9" w:rsidR="00C43401">
            <w:rPr>
              <w:lang w:val="nl-NL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3A7DA9" w:rsidR="00C43401">
            <w:rPr>
              <w:bCs/>
              <w:lang w:val="nl-NL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3A7DA9" w:rsidR="004406A0">
            <w:rPr>
              <w:bCs/>
              <w:noProof/>
              <w:lang w:val="nl-NL"/>
            </w:rPr>
            <w:t>1</w:t>
          </w:r>
          <w:r w:rsidRPr="00204F31" w:rsidR="00C43401">
            <w:rPr>
              <w:bCs/>
            </w:rPr>
            <w:fldChar w:fldCharType="end"/>
          </w:r>
          <w:r w:rsidRPr="003A7DA9" w:rsidR="00C43401">
            <w:rPr>
              <w:lang w:val="nl-NL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3A7DA9" w:rsidR="00C43401">
            <w:rPr>
              <w:bCs/>
              <w:lang w:val="nl-NL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3A7DA9" w:rsidR="004406A0">
            <w:rPr>
              <w:bCs/>
              <w:noProof/>
              <w:lang w:val="nl-NL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3A7DA9" w:rsidR="00C43401" w:rsidP="00C43401" w:rsidRDefault="00C43401" w14:paraId="53EDBDED" w14:textId="77777777">
          <w:pPr>
            <w:pStyle w:val="stBilgi"/>
            <w:rPr>
              <w:b/>
              <w:lang w:val="nl-NL"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stBilgi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153E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B526D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93362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4677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DA9"/>
    <w:rsid w:val="003A7E69"/>
    <w:rsid w:val="003B1D59"/>
    <w:rsid w:val="003C2C96"/>
    <w:rsid w:val="003D120B"/>
    <w:rsid w:val="003D4B36"/>
    <w:rsid w:val="003D4B80"/>
    <w:rsid w:val="003E2178"/>
    <w:rsid w:val="003F77E2"/>
    <w:rsid w:val="00417ABE"/>
    <w:rsid w:val="004250C2"/>
    <w:rsid w:val="004406A0"/>
    <w:rsid w:val="00451877"/>
    <w:rsid w:val="00492354"/>
    <w:rsid w:val="00497AF8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40B0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52624"/>
    <w:rsid w:val="00A76F36"/>
    <w:rsid w:val="00A80C2B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2E88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78BC0"/>
  <w15:chartTrackingRefBased/>
  <w15:docId w15:val="{A0541E65-59B4-469A-A209-B0191790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tBilgi">
    <w:name w:val="footer"/>
    <w:basedOn w:val="Normal"/>
    <w:link w:val="AltBilgi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E40C63"/>
  </w:style>
  <w:style w:type="character" w:styleId="Gl">
    <w:name w:val="Strong"/>
    <w:basedOn w:val="VarsaylanParagrafYazTipi"/>
    <w:uiPriority w:val="22"/>
    <w:qFormat/>
    <w:rsid w:val="00E40C63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tBilgiChar">
    <w:name w:val="Üst Bilgi Char"/>
    <w:basedOn w:val="VarsaylanParagrafYazTipi"/>
    <w:link w:val="stBilgi"/>
    <w:uiPriority w:val="99"/>
    <w:rsid w:val="00E40C63"/>
  </w:style>
  <w:style w:type="character" w:styleId="YerTutucuMetni">
    <w:name w:val="Placeholder Text"/>
    <w:basedOn w:val="VarsaylanParagrafYazTipi"/>
    <w:uiPriority w:val="99"/>
    <w:semiHidden/>
    <w:rsid w:val="00E40C63"/>
    <w:rPr>
      <w:color w:val="808080"/>
    </w:rPr>
  </w:style>
  <w:style w:type="table" w:styleId="TabloKlavuzuAk">
    <w:name w:val="Grid Table Light"/>
    <w:basedOn w:val="NormalTablo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ralkYok">
    <w:name w:val="No Spacing"/>
    <w:basedOn w:val="Normal"/>
    <w:uiPriority w:val="1"/>
    <w:qFormat/>
    <w:rsid w:val="00E111C4"/>
    <w:pPr>
      <w:spacing w:after="0"/>
    </w:pPr>
  </w:style>
  <w:style w:type="character" w:customStyle="1" w:styleId="Balk1Char">
    <w:name w:val="Başlık 1 Char"/>
    <w:basedOn w:val="VarsaylanParagrafYazTipi"/>
    <w:link w:val="Balk1"/>
    <w:uiPriority w:val="9"/>
    <w:rsid w:val="00A42BE5"/>
    <w:rPr>
      <w:b/>
      <w:sz w:val="18"/>
      <w:szCs w:val="16"/>
    </w:rPr>
  </w:style>
  <w:style w:type="paragraph" w:styleId="KonuBal">
    <w:name w:val="Title"/>
    <w:basedOn w:val="stBilgi"/>
    <w:next w:val="Normal"/>
    <w:link w:val="KonuBal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42BE5"/>
    <w:rPr>
      <w:rFonts w:asciiTheme="majorHAnsi" w:hAnsiTheme="majorHAnsi"/>
      <w:sz w:val="36"/>
    </w:rPr>
  </w:style>
  <w:style w:type="paragraph" w:styleId="Altyaz">
    <w:name w:val="Subtitle"/>
    <w:basedOn w:val="stBilgi"/>
    <w:next w:val="Normal"/>
    <w:link w:val="AltyazChar"/>
    <w:uiPriority w:val="11"/>
    <w:qFormat/>
    <w:rsid w:val="00A42BE5"/>
    <w:rPr>
      <w:szCs w:val="20"/>
    </w:rPr>
  </w:style>
  <w:style w:type="character" w:customStyle="1" w:styleId="AltyazChar">
    <w:name w:val="Altyazı Char"/>
    <w:basedOn w:val="VarsaylanParagrafYazTipi"/>
    <w:link w:val="Altyaz"/>
    <w:uiPriority w:val="11"/>
    <w:rsid w:val="00A42BE5"/>
    <w:rPr>
      <w:szCs w:val="20"/>
    </w:rPr>
  </w:style>
  <w:style w:type="character" w:customStyle="1" w:styleId="Balk2Char">
    <w:name w:val="Başlık 2 Char"/>
    <w:basedOn w:val="VarsaylanParagrafYazTipi"/>
    <w:link w:val="Balk2"/>
    <w:uiPriority w:val="9"/>
    <w:rsid w:val="004C60A5"/>
    <w:rPr>
      <w:sz w:val="18"/>
      <w:szCs w:val="18"/>
    </w:rPr>
  </w:style>
  <w:style w:type="character" w:customStyle="1" w:styleId="Balk3Char">
    <w:name w:val="Başlık 3 Char"/>
    <w:basedOn w:val="VarsaylanParagrafYazTipi"/>
    <w:link w:val="Balk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apan">
    <w:name w:val="Closing"/>
    <w:basedOn w:val="Normal"/>
    <w:link w:val="Kapan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KapanChar">
    <w:name w:val="Kapanış Char"/>
    <w:basedOn w:val="VarsaylanParagrafYazTipi"/>
    <w:link w:val="Kapan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VarsaylanParagrafYazTipi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YerTutucuMetni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YerTutucuMetni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YerTutucuMetni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YerTutucuMetni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YerTutucuMetni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YerTutucuMetni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YerTutucuMetni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YerTutucuMetni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YerTutucuMetni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C65B549DC54131908C530C302247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6237282-CBED-4166-98D8-7873DC28703E}"/>
      </w:docPartPr>
      <w:docPartBody>
        <w:p w:rsidR="00000000" w:rsidRDefault="00DE209F" w:rsidP="00DE209F">
          <w:pPr>
            <w:pStyle w:val="D4C65B549DC54131908C530C30224740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54A4FFD732744D4E9503AE45093B6D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04CF714-BDB1-4254-9A91-07656138815E}"/>
      </w:docPartPr>
      <w:docPartBody>
        <w:p w:rsidR="00000000" w:rsidRDefault="00DE209F" w:rsidP="00DE209F">
          <w:pPr>
            <w:pStyle w:val="54A4FFD732744D4E9503AE45093B6D0C"/>
          </w:pPr>
          <w:r w:rsidRPr="00610B21">
            <w:rPr>
              <w:rStyle w:val="YerTutucuMetni"/>
            </w:rPr>
            <w:t>Click or tap here to enter text.</w:t>
          </w:r>
        </w:p>
      </w:docPartBody>
    </w:docPart>
    <w:docPart>
      <w:docPartPr>
        <w:name w:val="36BDD262C8014EF3A6A773E32115018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1F721C8-9DC8-4F30-A4ED-FF7311F9B99F}"/>
      </w:docPartPr>
      <w:docPartBody>
        <w:p w:rsidR="00000000" w:rsidRDefault="00DE209F" w:rsidP="00DE209F">
          <w:pPr>
            <w:pStyle w:val="36BDD262C8014EF3A6A773E32115018C"/>
          </w:pPr>
          <w:r w:rsidRPr="00610B21">
            <w:rPr>
              <w:rStyle w:val="YerTutucuMetni"/>
            </w:rPr>
            <w:t>Click or tap here to enter text.</w:t>
          </w:r>
        </w:p>
      </w:docPartBody>
    </w:docPart>
    <w:docPart>
      <w:docPartPr>
        <w:name w:val="5F8A671EE83E4531B594AB9E1E45E5E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B4B930B-F0CA-4171-BB4F-33E4782ADAD3}"/>
      </w:docPartPr>
      <w:docPartBody>
        <w:p w:rsidR="00000000" w:rsidRDefault="00DE209F" w:rsidP="00DE209F">
          <w:pPr>
            <w:pStyle w:val="5F8A671EE83E4531B594AB9E1E45E5EB"/>
          </w:pPr>
          <w:r w:rsidRPr="00610B21">
            <w:rPr>
              <w:rStyle w:val="YerTutucuMetni"/>
            </w:rPr>
            <w:t>Click or tap here to enter text.</w:t>
          </w:r>
        </w:p>
      </w:docPartBody>
    </w:docPart>
    <w:docPart>
      <w:docPartPr>
        <w:name w:val="D7783BA4EBC746C2A92D1E6E1C81C0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89DA2B1-61BF-4F11-B63B-FA0C8B2DAAE1}"/>
      </w:docPartPr>
      <w:docPartBody>
        <w:p w:rsidR="00000000" w:rsidRDefault="00DE209F" w:rsidP="00DE209F">
          <w:pPr>
            <w:pStyle w:val="D7783BA4EBC746C2A92D1E6E1C81C098"/>
          </w:pPr>
          <w:r w:rsidRPr="00865D43">
            <w:rPr>
              <w:rStyle w:val="YerTutucuMetni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0EB446C65EF4454BB8F17E973B5EB0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366BCF9-F091-4DC7-8B7D-059E4BC4C0FC}"/>
      </w:docPartPr>
      <w:docPartBody>
        <w:p w:rsidR="00000000" w:rsidRDefault="00DE209F" w:rsidP="00DE209F">
          <w:pPr>
            <w:pStyle w:val="70EB446C65EF4454BB8F17E973B5EB04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22092458B6D04A819A462B8BB0E9E6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AFF85F-1F23-40BC-A08B-3DAFA6832B17}"/>
      </w:docPartPr>
      <w:docPartBody>
        <w:p w:rsidR="00000000" w:rsidRDefault="00DE209F" w:rsidP="00DE209F">
          <w:pPr>
            <w:pStyle w:val="22092458B6D04A819A462B8BB0E9E653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A9AB9B47ABFE40F7A4BE8177A0309BD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1223143-B230-48F9-B0C2-9283049217F3}"/>
      </w:docPartPr>
      <w:docPartBody>
        <w:p w:rsidR="00000000" w:rsidRDefault="00DE209F" w:rsidP="00DE209F">
          <w:pPr>
            <w:pStyle w:val="A9AB9B47ABFE40F7A4BE8177A0309BD6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7B82C581B1704574B97013E8DE45B56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5B59F86-9BD4-4F97-9A66-C7DBE63CEE20}"/>
      </w:docPartPr>
      <w:docPartBody>
        <w:p w:rsidR="00000000" w:rsidRDefault="00DE209F" w:rsidP="00DE209F">
          <w:pPr>
            <w:pStyle w:val="7B82C581B1704574B97013E8DE45B562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451FE22B7B3E443088B719ECFFD897C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C01AFCA-6C02-4F64-92BA-BA210B0B2F47}"/>
      </w:docPartPr>
      <w:docPartBody>
        <w:p w:rsidR="00000000" w:rsidRDefault="00DE209F" w:rsidP="00DE209F">
          <w:pPr>
            <w:pStyle w:val="451FE22B7B3E443088B719ECFFD897CB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61C0A5952A7F4FB78D9F7D29652E05A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A458ADF-6810-48EA-82C7-535C36D6F239}"/>
      </w:docPartPr>
      <w:docPartBody>
        <w:p w:rsidR="00000000" w:rsidRDefault="00DE209F" w:rsidP="00DE209F">
          <w:pPr>
            <w:pStyle w:val="61C0A5952A7F4FB78D9F7D29652E05A0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083D8D073AB644499D47AAC91ECC59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2005E6D-7E99-49B9-864D-1B7075CE55C5}"/>
      </w:docPartPr>
      <w:docPartBody>
        <w:p w:rsidR="00000000" w:rsidRDefault="00DE209F" w:rsidP="00DE209F">
          <w:pPr>
            <w:pStyle w:val="083D8D073AB644499D47AAC91ECC590A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6687C142F112424FB5A27A3A3CEA67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A88D86-31FA-47CC-93D2-51C6386B24F2}"/>
      </w:docPartPr>
      <w:docPartBody>
        <w:p w:rsidR="00000000" w:rsidRDefault="00DE209F" w:rsidP="00DE209F">
          <w:pPr>
            <w:pStyle w:val="6687C142F112424FB5A27A3A3CEA670C"/>
          </w:pPr>
          <w:r w:rsidRPr="00783ECD">
            <w:rPr>
              <w:rStyle w:val="YerTutucuMetni"/>
            </w:rPr>
            <w:t>Click here to enter text.</w:t>
          </w:r>
        </w:p>
      </w:docPartBody>
    </w:docPart>
    <w:docPart>
      <w:docPartPr>
        <w:name w:val="126A02F3E90D479388B0EB68951F82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3C43491-FD93-4A92-983C-3F86DF38FAE9}"/>
      </w:docPartPr>
      <w:docPartBody>
        <w:p w:rsidR="00000000" w:rsidRDefault="00DE209F" w:rsidP="00DE209F">
          <w:pPr>
            <w:pStyle w:val="126A02F3E90D479388B0EB68951F824B"/>
          </w:pPr>
          <w:r w:rsidRPr="00610B21">
            <w:rPr>
              <w:rStyle w:val="YerTutucuMetni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514EE"/>
    <w:rsid w:val="00377866"/>
    <w:rsid w:val="003C12CB"/>
    <w:rsid w:val="003D1B0C"/>
    <w:rsid w:val="003D4B36"/>
    <w:rsid w:val="003E037C"/>
    <w:rsid w:val="003F5C4E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A2765"/>
    <w:rsid w:val="007F1293"/>
    <w:rsid w:val="007F149E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52624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DE209F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E209F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62F120B081D4D48B53DD3ED37ACEE04">
    <w:name w:val="462F120B081D4D48B53DD3ED37ACEE04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D516FE578C4829B76222AFBABB5AAA">
    <w:name w:val="E0D516FE578C4829B76222AFBABB5AAA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35FB0688641CFAC0000CF497416AA">
    <w:name w:val="60C35FB0688641CFAC0000CF497416AA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EC8B4715A204223A8481719E4DDED02">
    <w:name w:val="FEC8B4715A204223A8481719E4DDED02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F31D4EE4C7420589AD299BF9001730">
    <w:name w:val="DAF31D4EE4C7420589AD299BF9001730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3C47D0B00D4069BFC66297DC625B35">
    <w:name w:val="C83C47D0B00D4069BFC66297DC625B35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8716BE75C974F81BA632A5F1817F573">
    <w:name w:val="88716BE75C974F81BA632A5F1817F573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914C256D424488892B50D838D4C7755">
    <w:name w:val="2914C256D424488892B50D838D4C7755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3B44D9F7DC4C628DE1E698222FCC2C">
    <w:name w:val="E83B44D9F7DC4C628DE1E698222FCC2C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B3A5B34A074437093104D855B6317B8">
    <w:name w:val="EB3A5B34A074437093104D855B6317B8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24F551CC2D64DAF9236CCE252F61F53">
    <w:name w:val="124F551CC2D64DAF9236CCE252F61F53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11BBEEC996B40F78ABB57AADF5848C2">
    <w:name w:val="011BBEEC996B40F78ABB57AADF5848C2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B76833707E49A784C40E10C4C281D9">
    <w:name w:val="66B76833707E49A784C40E10C4C281D9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BA319E20164EC6971798D6CA6B7B37">
    <w:name w:val="73BA319E20164EC6971798D6CA6B7B37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5CED91CF8042E484D661D32BB03848">
    <w:name w:val="2F5CED91CF8042E484D661D32BB03848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8C9BF5D639041AC9DB385FF5656159A">
    <w:name w:val="B8C9BF5D639041AC9DB385FF5656159A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8FBD47BF8A43FF8D1F4F0EE34FF592">
    <w:name w:val="748FBD47BF8A43FF8D1F4F0EE34FF592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FDC8A586DD4A4D9EB0B633971166B8">
    <w:name w:val="E4FDC8A586DD4A4D9EB0B633971166B8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CF63804BE684CF88021CE06D83697D1">
    <w:name w:val="DCF63804BE684CF88021CE06D83697D1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68E50DC169487999B3CEFC31F10D99">
    <w:name w:val="7768E50DC169487999B3CEFC31F10D99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E2C1613312148C09DC03C706E756A42">
    <w:name w:val="3E2C1613312148C09DC03C706E756A42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EB149CB284976A8152136F0B40201">
    <w:name w:val="E23EB149CB284976A8152136F0B40201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3F211CEB4946B4BCF5730887B5A1BE">
    <w:name w:val="403F211CEB4946B4BCF5730887B5A1BE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DDF60AEC64456A90CEF4C528FE46AB">
    <w:name w:val="43DDF60AEC64456A90CEF4C528FE46AB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B644C0088C42BD9991EA70238A3591">
    <w:name w:val="87B644C0088C42BD9991EA70238A3591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33131EB243471F90B1708FCCD24057">
    <w:name w:val="0333131EB243471F90B1708FCCD24057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CC2DB616E443839731CEAF1E58A9A0">
    <w:name w:val="D2CC2DB616E443839731CEAF1E58A9A0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7E123649F6A41D78C153D32235CDAA2">
    <w:name w:val="A7E123649F6A41D78C153D32235CDAA2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EC8C14A6AC454FA139077619A6ECA5">
    <w:name w:val="E7EC8C14A6AC454FA139077619A6ECA5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BD49B6899047F98D9F3D006D57BE39">
    <w:name w:val="56BD49B6899047F98D9F3D006D57BE39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E085A9604964B9DB027689229B188DD">
    <w:name w:val="DE085A9604964B9DB027689229B188DD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8340B81A4394F0DBDC6436730A62369">
    <w:name w:val="88340B81A4394F0DBDC6436730A62369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ECED72566E403AB0EA918DE5D08354">
    <w:name w:val="EEECED72566E403AB0EA918DE5D08354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F30DC4D5C848FBB56AD395F878F358">
    <w:name w:val="51F30DC4D5C848FBB56AD395F878F358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E7B90EF1594AA6ABD18441F86C2C03">
    <w:name w:val="5DE7B90EF1594AA6ABD18441F86C2C03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043FC5807740DB9A941F7134E80671">
    <w:name w:val="D3043FC5807740DB9A941F7134E80671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C65B549DC54131908C530C30224740">
    <w:name w:val="D4C65B549DC54131908C530C30224740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A4FFD732744D4E9503AE45093B6D0C">
    <w:name w:val="54A4FFD732744D4E9503AE45093B6D0C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BDD262C8014EF3A6A773E32115018C">
    <w:name w:val="36BDD262C8014EF3A6A773E32115018C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8A671EE83E4531B594AB9E1E45E5EB">
    <w:name w:val="5F8A671EE83E4531B594AB9E1E45E5EB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783BA4EBC746C2A92D1E6E1C81C098">
    <w:name w:val="D7783BA4EBC746C2A92D1E6E1C81C098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EB446C65EF4454BB8F17E973B5EB04">
    <w:name w:val="70EB446C65EF4454BB8F17E973B5EB04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092458B6D04A819A462B8BB0E9E653">
    <w:name w:val="22092458B6D04A819A462B8BB0E9E653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AB9B47ABFE40F7A4BE8177A0309BD6">
    <w:name w:val="A9AB9B47ABFE40F7A4BE8177A0309BD6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82C581B1704574B97013E8DE45B562">
    <w:name w:val="7B82C581B1704574B97013E8DE45B562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51FE22B7B3E443088B719ECFFD897CB">
    <w:name w:val="451FE22B7B3E443088B719ECFFD897CB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C0A5952A7F4FB78D9F7D29652E05A0">
    <w:name w:val="61C0A5952A7F4FB78D9F7D29652E05A0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3D8D073AB644499D47AAC91ECC590A">
    <w:name w:val="083D8D073AB644499D47AAC91ECC590A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87C142F112424FB5A27A3A3CEA670C">
    <w:name w:val="6687C142F112424FB5A27A3A3CEA670C"/>
    <w:rsid w:val="00DE20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26A02F3E90D479388B0EB68951F824B">
    <w:name w:val="126A02F3E90D479388B0EB68951F824B"/>
    <w:rsid w:val="00DE209F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R N _ L a b o r _ W a r r a n t y _ E n d _ D a t e > W R N _ L a b o r _ W a r r a n t y _ E n d _ D a t e < / W R N _ L a b o r _ W a r r a n t y _ E n d _ D a t e >  
             < W R N _ L a b o r _ W a r r a n t y _ E n d _ D a t e _ C a p t i o n > W R N _ L a b o r _ W a r r a n t y _ E n d _ D a t e _ C a p t i o n < / W R N _ L a b o r _ W a r r a n t y _ E n d _ D a t e _ C a p t i o n >  
             < W R N _ L a b o r _ W a r r a n t y _ S t a r t _ D a t e > W R N _ L a b o r _ W a r r a n t y _ S t a r t _ D a t e < / W R N _ L a b o r _ W a r r a n t y _ S t a r t _ D a t e >  
             < W R N _ L a b o r _ W a r r a n t y _ S t a r t _ D a t e _ C a p t i o n > W R N _ L a b o r _ W a r r a n t y _ S t a r t _ D a t e _ C a p t i o n < / W R N _ L a b o r _ W a r r a n t y _ S t a r t _ D a t e _ C a p t i o n >  
             < W R N _ P a r t s _ W a r r a n t y _ E n d _ D a t e > W R N _ P a r t s _ W a r r a n t y _ E n d _ D a t e < / W R N _ P a r t s _ W a r r a n t y _ E n d _ D a t e >  
             < W R N _ P a r t s _ W a r r a n t y _ E n d _ D a t e _ C a p t i o n > W R N _ P a r t s _ W a r r a n t y _ E n d _ D a t e _ C a p t i o n < / W R N _ P a r t s _ W a r r a n t y _ E n d _ D a t e _ C a p t i o n >  
             < W R N _ P a r t s _ W a r r a n t y _ S t a r t _ D a t e > W R N _ P a r t s _ W a r r a n t y _ S t a r t _ D a t e < / W R N _ P a r t s _ W a r r a n t y _ S t a r t _ D a t e >  
             < W R N _ P a r t s _ W a r r a n t y _ S t a r t _ D a t e _ C a p t i o n > W R N _ P a r t s _ W a r r a n t y _ S t a r t _ D a t e _ C a p t i o n < / W R N _ P a r t s _ W a r r a n t y _ S t a r t _ D a t e _ C a p t i o n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2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Umut Dogan Koc</cp:lastModifiedBy>
  <cp:revision>4</cp:revision>
  <dcterms:created xsi:type="dcterms:W3CDTF">2018-08-23T08:35:00Z</dcterms:created>
  <dcterms:modified xsi:type="dcterms:W3CDTF">2024-12-03T13:27:00Z</dcterms:modified>
</cp:coreProperties>
</file>